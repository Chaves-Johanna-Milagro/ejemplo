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CE5F1" w14:textId="566D2E07" w:rsidR="00A76FA4" w:rsidRPr="00C339E4" w:rsidRDefault="008730FE" w:rsidP="007754F6">
      <w:pPr>
        <w:pStyle w:val="Ttulo1"/>
        <w:rPr>
          <w:rFonts w:ascii="Abadi" w:hAnsi="Abadi"/>
          <w:color w:val="171717" w:themeColor="background2" w:themeShade="1A"/>
          <w:sz w:val="32"/>
          <w:lang w:val="es-ES"/>
        </w:rPr>
      </w:pPr>
      <w:r w:rsidRPr="00C339E4">
        <w:rPr>
          <w:rFonts w:ascii="Abadi" w:hAnsi="Abadi"/>
          <w:color w:val="171717" w:themeColor="background2" w:themeShade="1A"/>
          <w:sz w:val="32"/>
          <w:lang w:val="es-ES"/>
        </w:rPr>
        <w:t>P</w:t>
      </w:r>
      <w:r w:rsidR="00487BD8" w:rsidRPr="00C339E4">
        <w:rPr>
          <w:rFonts w:ascii="Abadi" w:hAnsi="Abadi"/>
          <w:color w:val="171717" w:themeColor="background2" w:themeShade="1A"/>
          <w:sz w:val="32"/>
          <w:lang w:val="es-ES"/>
        </w:rPr>
        <w:t xml:space="preserve">roblema a resolver: </w:t>
      </w:r>
    </w:p>
    <w:p w14:paraId="4BCC814D" w14:textId="09E58FE4" w:rsidR="00487BD8" w:rsidRPr="007013E7" w:rsidRDefault="00487BD8" w:rsidP="00487BD8">
      <w:pPr>
        <w:rPr>
          <w:rFonts w:ascii="Abadi" w:hAnsi="Abadi"/>
          <w:color w:val="D0E1F5" w:themeColor="accent1" w:themeTint="33"/>
          <w:lang w:val="es-ES"/>
        </w:rPr>
      </w:pPr>
      <w:r>
        <w:rPr>
          <w:lang w:val="es-ES"/>
        </w:rPr>
        <w:t xml:space="preserve">    </w:t>
      </w:r>
      <w:r w:rsidR="00500A80" w:rsidRPr="00C339E4">
        <w:rPr>
          <w:b/>
          <w:bCs/>
          <w:color w:val="171717" w:themeColor="background2" w:themeShade="1A"/>
          <w:lang w:val="es-ES"/>
        </w:rPr>
        <w:t>♤</w:t>
      </w:r>
      <w:r w:rsidRPr="00C339E4">
        <w:rPr>
          <w:color w:val="171717" w:themeColor="background2" w:themeShade="1A"/>
          <w:lang w:val="es-ES"/>
        </w:rPr>
        <w:t xml:space="preserve"> </w:t>
      </w:r>
      <w:r w:rsidR="00C457B7" w:rsidRPr="00DC482F">
        <w:rPr>
          <w:rFonts w:ascii="Abadi" w:hAnsi="Abadi"/>
          <w:color w:val="262626" w:themeColor="text1" w:themeTint="D9"/>
          <w:lang w:val="es-ES"/>
        </w:rPr>
        <w:t xml:space="preserve">Averiguar la distancia entre </w:t>
      </w:r>
      <w:r w:rsidR="00691E89" w:rsidRPr="00DC482F">
        <w:rPr>
          <w:rFonts w:ascii="Abadi" w:hAnsi="Abadi"/>
          <w:color w:val="262626" w:themeColor="text1" w:themeTint="D9"/>
          <w:lang w:val="es-ES"/>
        </w:rPr>
        <w:t>Mario</w:t>
      </w:r>
      <w:r w:rsidR="00DC482F">
        <w:rPr>
          <w:rFonts w:ascii="Abadi" w:hAnsi="Abadi"/>
          <w:color w:val="262626" w:themeColor="text1" w:themeTint="D9"/>
          <w:lang w:val="es-ES"/>
        </w:rPr>
        <w:t xml:space="preserve"> </w:t>
      </w:r>
      <w:r w:rsidR="00691E89" w:rsidRPr="00DC482F">
        <w:rPr>
          <w:rFonts w:ascii="Abadi" w:hAnsi="Abadi"/>
          <w:color w:val="262626" w:themeColor="text1" w:themeTint="D9"/>
          <w:lang w:val="es-ES"/>
        </w:rPr>
        <w:t xml:space="preserve">(personaje) y </w:t>
      </w:r>
      <w:proofErr w:type="spellStart"/>
      <w:r w:rsidR="00691E89" w:rsidRPr="00DC482F">
        <w:rPr>
          <w:rFonts w:ascii="Abadi" w:hAnsi="Abadi"/>
          <w:color w:val="262626" w:themeColor="text1" w:themeTint="D9"/>
          <w:lang w:val="es-ES"/>
        </w:rPr>
        <w:t>Koopa</w:t>
      </w:r>
      <w:proofErr w:type="spellEnd"/>
      <w:r w:rsidR="00DC482F">
        <w:rPr>
          <w:rFonts w:ascii="Abadi" w:hAnsi="Abadi"/>
          <w:color w:val="262626" w:themeColor="text1" w:themeTint="D9"/>
          <w:lang w:val="es-ES"/>
        </w:rPr>
        <w:t xml:space="preserve"> </w:t>
      </w:r>
      <w:r w:rsidR="00691E89" w:rsidRPr="00DC482F">
        <w:rPr>
          <w:rFonts w:ascii="Abadi" w:hAnsi="Abadi"/>
          <w:color w:val="262626" w:themeColor="text1" w:themeTint="D9"/>
          <w:lang w:val="es-ES"/>
        </w:rPr>
        <w:t>(</w:t>
      </w:r>
      <w:r w:rsidR="00CB1468" w:rsidRPr="00DC482F">
        <w:rPr>
          <w:rFonts w:ascii="Abadi" w:hAnsi="Abadi"/>
          <w:color w:val="262626" w:themeColor="text1" w:themeTint="D9"/>
          <w:lang w:val="es-ES"/>
        </w:rPr>
        <w:t>enemigo</w:t>
      </w:r>
      <w:r w:rsidR="00DC482F" w:rsidRPr="00DC482F">
        <w:rPr>
          <w:rFonts w:ascii="Abadi" w:hAnsi="Abadi"/>
          <w:color w:val="262626" w:themeColor="text1" w:themeTint="D9"/>
          <w:lang w:val="es-ES"/>
        </w:rPr>
        <w:t>)</w:t>
      </w:r>
    </w:p>
    <w:p w14:paraId="18387EDC" w14:textId="077DF3A7" w:rsidR="00A34B4C" w:rsidRPr="00C339E4" w:rsidRDefault="00B15383" w:rsidP="00C339E4">
      <w:pPr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</w:pPr>
      <w:r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>Análisis</w:t>
      </w:r>
      <w:r w:rsidR="006F380D"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>:</w:t>
      </w:r>
    </w:p>
    <w:p w14:paraId="511A7FF4" w14:textId="77777777" w:rsidR="00E55E49" w:rsidRDefault="006F380D" w:rsidP="00487BD8">
      <w:pP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</w:t>
      </w:r>
      <w:r w:rsidR="00D30EFA"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>♤ Datos de entrada:</w:t>
      </w:r>
      <w:r w:rsidR="00FE3405"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 xml:space="preserve"> </w:t>
      </w:r>
    </w:p>
    <w:p w14:paraId="256896A1" w14:textId="53C3924C" w:rsidR="006F380D" w:rsidRPr="00185BDF" w:rsidRDefault="00E55E49" w:rsidP="00487BD8">
      <w:pPr>
        <w:rPr>
          <w:rFonts w:ascii="Abadi" w:hAnsi="Abadi"/>
          <w:b/>
          <w:bCs/>
          <w:color w:val="D0E1F5" w:themeColor="accent1" w:themeTint="33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                    </w:t>
      </w:r>
      <w:proofErr w:type="spellStart"/>
      <w:r w:rsidR="00185BDF" w:rsidRPr="00E55E49">
        <w:rPr>
          <w:rFonts w:ascii="Abadi" w:hAnsi="Abadi"/>
          <w:b/>
          <w:bCs/>
          <w:i/>
          <w:color w:val="404040" w:themeColor="text1" w:themeTint="BF"/>
          <w:sz w:val="32"/>
          <w:szCs w:val="32"/>
          <w:lang w:val="es-ES"/>
        </w:rPr>
        <w:t>p</w:t>
      </w:r>
      <w:r w:rsidR="005B47AE" w:rsidRPr="00E55E49">
        <w:rPr>
          <w:rFonts w:ascii="Abadi" w:hAnsi="Abadi"/>
          <w:b/>
          <w:bCs/>
          <w:i/>
          <w:color w:val="404040" w:themeColor="text1" w:themeTint="BF"/>
          <w:sz w:val="32"/>
          <w:szCs w:val="32"/>
          <w:lang w:val="es-ES"/>
        </w:rPr>
        <w:t>osicion_Mario</w:t>
      </w:r>
      <w:proofErr w:type="spellEnd"/>
      <w:r w:rsidR="005B47AE" w:rsidRPr="00E55E49">
        <w:rPr>
          <w:rFonts w:ascii="Abadi" w:hAnsi="Abadi"/>
          <w:b/>
          <w:bCs/>
          <w:i/>
          <w:color w:val="404040" w:themeColor="text1" w:themeTint="BF"/>
          <w:sz w:val="32"/>
          <w:szCs w:val="32"/>
          <w:lang w:val="es-ES"/>
        </w:rPr>
        <w:t xml:space="preserve">, </w:t>
      </w:r>
      <w:proofErr w:type="spellStart"/>
      <w:r w:rsidR="005B47AE" w:rsidRPr="00E55E49">
        <w:rPr>
          <w:rFonts w:ascii="Abadi" w:hAnsi="Abadi"/>
          <w:b/>
          <w:bCs/>
          <w:i/>
          <w:color w:val="404040" w:themeColor="text1" w:themeTint="BF"/>
          <w:sz w:val="32"/>
          <w:szCs w:val="32"/>
          <w:lang w:val="es-ES"/>
        </w:rPr>
        <w:t>posicion</w:t>
      </w:r>
      <w:r w:rsidR="009E1DE5" w:rsidRPr="00E55E49">
        <w:rPr>
          <w:rFonts w:ascii="Abadi" w:hAnsi="Abadi"/>
          <w:b/>
          <w:bCs/>
          <w:i/>
          <w:color w:val="404040" w:themeColor="text1" w:themeTint="BF"/>
          <w:sz w:val="32"/>
          <w:szCs w:val="32"/>
          <w:lang w:val="es-ES"/>
        </w:rPr>
        <w:t>_Koopa</w:t>
      </w:r>
      <w:proofErr w:type="spellEnd"/>
    </w:p>
    <w:p w14:paraId="6983855E" w14:textId="77777777" w:rsidR="00DC482F" w:rsidRPr="00E55E49" w:rsidRDefault="00D30EFA" w:rsidP="00487BD8">
      <w:pPr>
        <w:rPr>
          <w:rFonts w:ascii="Abadi" w:hAnsi="Abadi"/>
          <w:b/>
          <w:bCs/>
          <w:i/>
          <w:color w:val="404040" w:themeColor="text1" w:themeTint="BF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</w:t>
      </w:r>
      <w:r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>♤ Proceso</w:t>
      </w:r>
      <w:r w:rsidR="00FE3405"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>:</w:t>
      </w:r>
      <w:r w:rsidR="007F47A2"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 xml:space="preserve"> </w:t>
      </w:r>
      <w:r w:rsidR="002743C0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determinar la distancia </w:t>
      </w:r>
      <w:r w:rsidR="00116186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que existe entre</w:t>
      </w:r>
      <w:r w:rsidR="002743C0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</w:t>
      </w:r>
      <w:r w:rsidR="005E4D7F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ambos</w:t>
      </w:r>
      <w:r w:rsidR="002743C0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</w:t>
      </w:r>
      <w:r w:rsidR="00DC482F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</w:t>
      </w:r>
    </w:p>
    <w:p w14:paraId="11DBEC12" w14:textId="3CC01E55" w:rsidR="00D30EFA" w:rsidRPr="00E55E49" w:rsidRDefault="00DC482F" w:rsidP="00487BD8">
      <w:pPr>
        <w:rPr>
          <w:rFonts w:ascii="Abadi" w:hAnsi="Abadi"/>
          <w:b/>
          <w:bCs/>
          <w:i/>
          <w:color w:val="404040" w:themeColor="text1" w:themeTint="BF"/>
          <w:lang w:val="es-ES"/>
        </w:rPr>
      </w:pPr>
      <w:r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                          </w:t>
      </w:r>
      <w:proofErr w:type="spellStart"/>
      <w:proofErr w:type="gramStart"/>
      <w:r w:rsidR="002743C0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atraves</w:t>
      </w:r>
      <w:proofErr w:type="spellEnd"/>
      <w:proofErr w:type="gramEnd"/>
      <w:r w:rsidR="002743C0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de una rest</w:t>
      </w:r>
      <w:r w:rsidR="005E4D7F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a</w:t>
      </w:r>
    </w:p>
    <w:p w14:paraId="4D3185DC" w14:textId="3152A10C" w:rsidR="005E4D7F" w:rsidRPr="00E55E49" w:rsidRDefault="005E4D7F" w:rsidP="00487BD8">
      <w:pPr>
        <w:rPr>
          <w:rFonts w:ascii="Abadi" w:hAnsi="Abadi"/>
          <w:b/>
          <w:bCs/>
          <w:i/>
          <w:color w:val="404040" w:themeColor="text1" w:themeTint="BF"/>
          <w:lang w:val="es-ES"/>
        </w:rPr>
      </w:pPr>
      <w:r w:rsidRPr="00E55E49">
        <w:rPr>
          <w:rFonts w:ascii="Abadi" w:hAnsi="Abadi"/>
          <w:b/>
          <w:bCs/>
          <w:i/>
          <w:color w:val="D0E1F5" w:themeColor="accent1" w:themeTint="33"/>
          <w:lang w:val="es-ES"/>
        </w:rPr>
        <w:t xml:space="preserve">                  </w:t>
      </w:r>
      <w:r w:rsidR="00DC482F" w:rsidRPr="00E55E49">
        <w:rPr>
          <w:rFonts w:ascii="Abadi" w:hAnsi="Abadi"/>
          <w:b/>
          <w:bCs/>
          <w:i/>
          <w:color w:val="D0E1F5" w:themeColor="accent1" w:themeTint="33"/>
          <w:lang w:val="es-ES"/>
        </w:rPr>
        <w:t xml:space="preserve">    </w:t>
      </w:r>
      <w:r w:rsidRPr="00E55E49">
        <w:rPr>
          <w:rFonts w:ascii="Abadi" w:hAnsi="Abadi"/>
          <w:b/>
          <w:bCs/>
          <w:i/>
          <w:color w:val="D0E1F5" w:themeColor="accent1" w:themeTint="33"/>
          <w:lang w:val="es-ES"/>
        </w:rPr>
        <w:t xml:space="preserve">    </w:t>
      </w:r>
      <w:r w:rsidR="00762211" w:rsidRPr="00E55E49">
        <w:rPr>
          <w:rFonts w:ascii="Abadi" w:hAnsi="Abadi"/>
          <w:b/>
          <w:bCs/>
          <w:i/>
          <w:color w:val="D0E1F5" w:themeColor="accent1" w:themeTint="33"/>
          <w:lang w:val="es-ES"/>
        </w:rPr>
        <w:t xml:space="preserve"> </w:t>
      </w:r>
      <w:proofErr w:type="spellStart"/>
      <w:proofErr w:type="gramStart"/>
      <w:r w:rsidR="00F97AF8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d</w:t>
      </w:r>
      <w:r w:rsidR="00762211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istanciaMK</w:t>
      </w:r>
      <w:proofErr w:type="spellEnd"/>
      <w:proofErr w:type="gramEnd"/>
      <w:r w:rsidR="00762211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</w:t>
      </w:r>
      <w:r w:rsidR="00953D2C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=</w:t>
      </w:r>
      <w:r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</w:t>
      </w:r>
      <w:proofErr w:type="spellStart"/>
      <w:r w:rsidR="008F618B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p</w:t>
      </w:r>
      <w:r w:rsidR="001F0498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osicion_Mario</w:t>
      </w:r>
      <w:proofErr w:type="spellEnd"/>
      <w:r w:rsidR="001F0498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</w:t>
      </w:r>
      <w:r w:rsidR="001501CB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– </w:t>
      </w:r>
      <w:proofErr w:type="spellStart"/>
      <w:r w:rsidR="001501CB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posicion_</w:t>
      </w:r>
      <w:r w:rsidR="00762211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Koopa</w:t>
      </w:r>
      <w:proofErr w:type="spellEnd"/>
    </w:p>
    <w:p w14:paraId="13B91817" w14:textId="44F8FEB6" w:rsidR="00FE3405" w:rsidRDefault="00FE3405" w:rsidP="00487BD8">
      <w:pPr>
        <w:rPr>
          <w:rFonts w:ascii="Abadi" w:hAnsi="Abadi"/>
          <w:b/>
          <w:bCs/>
          <w:color w:val="D0E1F5" w:themeColor="accent1" w:themeTint="33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</w:t>
      </w:r>
      <w:r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>♤ Datos de salida:</w:t>
      </w:r>
      <w:r w:rsidR="00962AC1"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 xml:space="preserve"> </w:t>
      </w:r>
      <w:r w:rsidR="00196602">
        <w:rPr>
          <w:rFonts w:ascii="Abadi" w:hAnsi="Abadi"/>
          <w:b/>
          <w:bCs/>
          <w:color w:val="D0E1F5" w:themeColor="accent1" w:themeTint="33"/>
          <w:lang w:val="es-ES"/>
        </w:rPr>
        <w:t xml:space="preserve">resultado de la </w:t>
      </w:r>
      <w:r w:rsidR="001B6E79">
        <w:rPr>
          <w:rFonts w:ascii="Abadi" w:hAnsi="Abadi"/>
          <w:b/>
          <w:bCs/>
          <w:color w:val="D0E1F5" w:themeColor="accent1" w:themeTint="33"/>
          <w:lang w:val="es-ES"/>
        </w:rPr>
        <w:t>diferencia</w:t>
      </w:r>
    </w:p>
    <w:p w14:paraId="6C8F00B7" w14:textId="209A208A" w:rsidR="001B6E79" w:rsidRPr="00E55E49" w:rsidRDefault="001B6E79" w:rsidP="00487BD8">
      <w:pPr>
        <w:rPr>
          <w:rFonts w:ascii="Abadi" w:hAnsi="Abadi"/>
          <w:b/>
          <w:bCs/>
          <w:i/>
          <w:color w:val="262626" w:themeColor="text1" w:themeTint="D9"/>
          <w:lang w:val="es-ES"/>
        </w:rPr>
      </w:pPr>
      <w:r>
        <w:rPr>
          <w:rFonts w:ascii="Abadi" w:hAnsi="Abadi"/>
          <w:b/>
          <w:bCs/>
          <w:color w:val="D0E1F5" w:themeColor="accent1" w:themeTint="33"/>
          <w:lang w:val="es-ES"/>
        </w:rPr>
        <w:t xml:space="preserve">                                 </w:t>
      </w:r>
      <w:r w:rsidR="00B52F54">
        <w:rPr>
          <w:rFonts w:ascii="Abadi" w:hAnsi="Abadi"/>
          <w:b/>
          <w:bCs/>
          <w:color w:val="266CBF" w:themeColor="accent1"/>
          <w:lang w:val="es-ES"/>
        </w:rPr>
        <w:t xml:space="preserve"> </w:t>
      </w:r>
      <w:r w:rsidR="00B52F54" w:rsidRPr="00DC482F">
        <w:rPr>
          <w:rFonts w:ascii="Abadi" w:hAnsi="Abadi"/>
          <w:b/>
          <w:bCs/>
          <w:color w:val="262626" w:themeColor="text1" w:themeTint="D9"/>
          <w:lang w:val="es-ES"/>
        </w:rPr>
        <w:t xml:space="preserve"> </w:t>
      </w:r>
      <w:r w:rsidR="003C0534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Mostrar</w:t>
      </w:r>
      <w:r w:rsidR="00F97AF8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“</w:t>
      </w:r>
      <w:proofErr w:type="spellStart"/>
      <w:r w:rsidR="00F97AF8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d</w:t>
      </w:r>
      <w:r w:rsidR="00183EE6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istanciaMK</w:t>
      </w:r>
      <w:proofErr w:type="spellEnd"/>
      <w:r w:rsidR="0066391A" w:rsidRPr="00E55E49">
        <w:rPr>
          <w:rFonts w:ascii="Abadi" w:hAnsi="Abadi"/>
          <w:b/>
          <w:bCs/>
          <w:i/>
          <w:color w:val="404040" w:themeColor="text1" w:themeTint="BF"/>
          <w:lang w:val="es-ES"/>
        </w:rPr>
        <w:t>”</w:t>
      </w:r>
    </w:p>
    <w:p w14:paraId="2CD69EE1" w14:textId="12043376" w:rsidR="0066391A" w:rsidRDefault="00FE0569" w:rsidP="00487BD8">
      <w:pPr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</w:pPr>
      <w:r w:rsidRPr="00C339E4">
        <w:rPr>
          <w:rFonts w:ascii="Abadi" w:hAnsi="Abadi"/>
          <w:b/>
          <w:bCs/>
          <w:noProof/>
          <w:color w:val="171717" w:themeColor="background2" w:themeShade="1A"/>
          <w:sz w:val="32"/>
          <w:szCs w:val="32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7DCA48" wp14:editId="08781820">
                <wp:simplePos x="0" y="0"/>
                <wp:positionH relativeFrom="column">
                  <wp:posOffset>95250</wp:posOffset>
                </wp:positionH>
                <wp:positionV relativeFrom="paragraph">
                  <wp:posOffset>313055</wp:posOffset>
                </wp:positionV>
                <wp:extent cx="5734050" cy="38481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848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4749D" id="Rectángulo 1" o:spid="_x0000_s1026" style="position:absolute;margin-left:7.5pt;margin-top:24.65pt;width:451.5pt;height:30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" filled="f" strokecolor="black [3213]" strokeweight="1.5pt"/>
            </w:pict>
          </mc:Fallback>
        </mc:AlternateContent>
      </w:r>
      <w:r>
        <w:rPr>
          <w:rFonts w:ascii="Abadi" w:hAnsi="Abadi"/>
          <w:b/>
          <w:bCs/>
          <w:noProof/>
          <w:color w:val="171717" w:themeColor="background2" w:themeShade="1A"/>
          <w:sz w:val="32"/>
          <w:szCs w:val="32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A229A" wp14:editId="4636E406">
                <wp:simplePos x="0" y="0"/>
                <wp:positionH relativeFrom="column">
                  <wp:posOffset>95250</wp:posOffset>
                </wp:positionH>
                <wp:positionV relativeFrom="paragraph">
                  <wp:posOffset>313055</wp:posOffset>
                </wp:positionV>
                <wp:extent cx="5734050" cy="3905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33D02" id="Rectángulo 3" o:spid="_x0000_s1026" style="position:absolute;margin-left:7.5pt;margin-top:24.65pt;width:451.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" filled="f" strokecolor="black [3213]" strokeweight="1.5pt"/>
            </w:pict>
          </mc:Fallback>
        </mc:AlternateContent>
      </w:r>
      <w:r w:rsidR="003B511C"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>Diseño:</w:t>
      </w:r>
    </w:p>
    <w:p w14:paraId="2E24613D" w14:textId="15E700C7" w:rsidR="00FE0569" w:rsidRPr="00C339E4" w:rsidRDefault="00FE0569" w:rsidP="00487BD8">
      <w:pPr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</w:pPr>
      <w:r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 xml:space="preserve">   </w:t>
      </w:r>
      <w:r w:rsidRPr="00FE0569">
        <w:rPr>
          <w:rFonts w:ascii="Segoe UI Symbol" w:hAnsi="Segoe UI Symbol" w:cs="Segoe UI Symbol"/>
          <w:b/>
          <w:bCs/>
          <w:color w:val="171717" w:themeColor="background2" w:themeShade="1A"/>
          <w:sz w:val="32"/>
          <w:szCs w:val="32"/>
          <w:lang w:val="es-ES"/>
        </w:rPr>
        <w:t>♤</w:t>
      </w:r>
      <w:r>
        <w:rPr>
          <w:rFonts w:ascii="Segoe UI Symbol" w:hAnsi="Segoe UI Symbol" w:cs="Segoe UI Symbol"/>
          <w:b/>
          <w:bCs/>
          <w:color w:val="171717" w:themeColor="background2" w:themeShade="1A"/>
          <w:sz w:val="32"/>
          <w:szCs w:val="32"/>
          <w:lang w:val="es-ES"/>
        </w:rPr>
        <w:t xml:space="preserve"> </w:t>
      </w:r>
      <w:r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 xml:space="preserve">Entidad que resuelve el problema: </w:t>
      </w:r>
      <w:proofErr w:type="spellStart"/>
      <w:r>
        <w:rPr>
          <w:rFonts w:ascii="Abadi" w:hAnsi="Abadi"/>
          <w:b/>
          <w:bCs/>
          <w:i/>
          <w:color w:val="404040" w:themeColor="text1" w:themeTint="BF"/>
          <w:lang w:val="es-ES"/>
        </w:rPr>
        <w:t>processing</w:t>
      </w:r>
      <w:proofErr w:type="spellEnd"/>
    </w:p>
    <w:p w14:paraId="3B11D966" w14:textId="66DE9F8C" w:rsidR="003B511C" w:rsidRDefault="003B511C" w:rsidP="00487BD8">
      <w:pP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</w:t>
      </w:r>
      <w:r w:rsidR="0037202B"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>♤ Variables:</w:t>
      </w:r>
    </w:p>
    <w:p w14:paraId="1DC557A1" w14:textId="77777777" w:rsidR="00F97AF8" w:rsidRPr="00C339E4" w:rsidRDefault="00CD3AED" w:rsidP="00487BD8">
      <w:pPr>
        <w:rPr>
          <w:rFonts w:ascii="Abadi" w:hAnsi="Abadi"/>
          <w:b/>
          <w:bCs/>
          <w:i/>
          <w:color w:val="404040" w:themeColor="text1" w:themeTint="BF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                </w:t>
      </w:r>
      <w:proofErr w:type="spellStart"/>
      <w:r w:rsidR="00F97AF8"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>posicion_Mario</w:t>
      </w:r>
      <w:proofErr w:type="spellEnd"/>
      <w:r w:rsidR="00F97AF8"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, </w:t>
      </w:r>
      <w:proofErr w:type="spellStart"/>
      <w:r w:rsidR="00F97AF8"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>posicion_Koopa</w:t>
      </w:r>
      <w:proofErr w:type="spellEnd"/>
      <w:r w:rsidR="00F97AF8"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: (entero/real) </w:t>
      </w:r>
      <w:r w:rsidR="00F97AF8" w:rsidRPr="0044696B">
        <w:rPr>
          <w:rFonts w:ascii="Abadi" w:hAnsi="Abadi"/>
          <w:b/>
          <w:bCs/>
          <w:i/>
          <w:color w:val="171717" w:themeColor="background2" w:themeShade="1A"/>
          <w:lang w:val="es-ES"/>
        </w:rPr>
        <w:t xml:space="preserve">// </w:t>
      </w:r>
      <w:r w:rsidR="00F97AF8"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</w:t>
      </w:r>
    </w:p>
    <w:p w14:paraId="461672A3" w14:textId="6AAEB8C7" w:rsidR="00F97AF8" w:rsidRPr="00C339E4" w:rsidRDefault="00F97AF8" w:rsidP="00487BD8">
      <w:pPr>
        <w:rPr>
          <w:rFonts w:ascii="Abadi" w:hAnsi="Abadi"/>
          <w:b/>
          <w:bCs/>
          <w:i/>
          <w:color w:val="404040" w:themeColor="text1" w:themeTint="BF"/>
          <w:lang w:val="es-ES"/>
        </w:rPr>
      </w:pPr>
      <w:r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                     </w:t>
      </w:r>
      <w:proofErr w:type="gramStart"/>
      <w:r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>almacena</w:t>
      </w:r>
      <w:proofErr w:type="gramEnd"/>
      <w:r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los números a restar</w:t>
      </w:r>
    </w:p>
    <w:p w14:paraId="7E7AB632" w14:textId="77777777" w:rsidR="00F97AF8" w:rsidRPr="00C339E4" w:rsidRDefault="00F97AF8" w:rsidP="00487BD8">
      <w:pPr>
        <w:rPr>
          <w:rFonts w:ascii="Abadi" w:hAnsi="Abadi"/>
          <w:b/>
          <w:bCs/>
          <w:i/>
          <w:color w:val="404040" w:themeColor="text1" w:themeTint="BF"/>
          <w:lang w:val="es-ES"/>
        </w:rPr>
      </w:pPr>
      <w:r>
        <w:rPr>
          <w:rFonts w:ascii="Abadi" w:hAnsi="Abadi"/>
          <w:b/>
          <w:bCs/>
          <w:color w:val="404040" w:themeColor="text1" w:themeTint="BF"/>
          <w:lang w:val="es-ES"/>
        </w:rPr>
        <w:t xml:space="preserve">                      </w:t>
      </w:r>
      <w:proofErr w:type="spellStart"/>
      <w:proofErr w:type="gramStart"/>
      <w:r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>d</w:t>
      </w:r>
      <w:r w:rsidR="0035481F"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>istancia</w:t>
      </w:r>
      <w:r w:rsidR="00D31167"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>MK</w:t>
      </w:r>
      <w:proofErr w:type="spellEnd"/>
      <w:proofErr w:type="gramEnd"/>
      <w:r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: (entero/real) </w:t>
      </w:r>
      <w:r w:rsidRPr="0044696B">
        <w:rPr>
          <w:rFonts w:ascii="Abadi" w:hAnsi="Abadi"/>
          <w:b/>
          <w:bCs/>
          <w:i/>
          <w:color w:val="171717" w:themeColor="background2" w:themeShade="1A"/>
          <w:lang w:val="es-ES"/>
        </w:rPr>
        <w:t>//</w:t>
      </w:r>
      <w:r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almacena el resultado de  </w:t>
      </w:r>
    </w:p>
    <w:p w14:paraId="66DDF69E" w14:textId="5C9C7058" w:rsidR="00CD3AED" w:rsidRPr="00C339E4" w:rsidRDefault="00C339E4" w:rsidP="00487BD8">
      <w:pPr>
        <w:rPr>
          <w:rFonts w:ascii="Abadi" w:hAnsi="Abadi"/>
          <w:b/>
          <w:bCs/>
          <w:i/>
          <w:color w:val="404040" w:themeColor="text1" w:themeTint="BF"/>
          <w:lang w:val="es-ES"/>
        </w:rPr>
      </w:pPr>
      <w:r>
        <w:rPr>
          <w:rFonts w:ascii="Abadi" w:hAnsi="Abadi"/>
          <w:b/>
          <w:bCs/>
          <w:i/>
          <w:noProof/>
          <w:color w:val="404040" w:themeColor="text1" w:themeTint="BF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ECA37" wp14:editId="635D66C9">
                <wp:simplePos x="0" y="0"/>
                <wp:positionH relativeFrom="column">
                  <wp:posOffset>95250</wp:posOffset>
                </wp:positionH>
                <wp:positionV relativeFrom="paragraph">
                  <wp:posOffset>244475</wp:posOffset>
                </wp:positionV>
                <wp:extent cx="5734050" cy="3429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6F9BC" id="Rectángulo 2" o:spid="_x0000_s1026" style="position:absolute;margin-left:7.5pt;margin-top:19.25pt;width:451.5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" filled="f" strokecolor="black [3213]" strokeweight="1.5pt"/>
            </w:pict>
          </mc:Fallback>
        </mc:AlternateContent>
      </w:r>
      <w:r w:rsidR="00F97AF8"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                     </w:t>
      </w:r>
      <w:proofErr w:type="gramStart"/>
      <w:r w:rsidR="00F97AF8"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>la</w:t>
      </w:r>
      <w:proofErr w:type="gramEnd"/>
      <w:r w:rsidR="00F97AF8" w:rsidRPr="00C339E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diferencia</w:t>
      </w:r>
    </w:p>
    <w:p w14:paraId="7C73571A" w14:textId="68077308" w:rsidR="00F97AF8" w:rsidRDefault="0037202B" w:rsidP="00487BD8">
      <w:pP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</w:t>
      </w:r>
      <w:r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>♤</w:t>
      </w:r>
      <w:r w:rsidR="003D2F5B"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 xml:space="preserve"> </w:t>
      </w:r>
      <w:r w:rsidR="00F97AF8"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 xml:space="preserve">Nombre del algoritmo: </w:t>
      </w:r>
      <w:proofErr w:type="spellStart"/>
      <w:r w:rsidR="009A2184">
        <w:rPr>
          <w:rFonts w:ascii="Abadi" w:hAnsi="Abadi"/>
          <w:b/>
          <w:bCs/>
          <w:i/>
          <w:color w:val="404040" w:themeColor="text1" w:themeTint="BF"/>
          <w:lang w:val="es-ES"/>
        </w:rPr>
        <w:t>distanciaMK</w:t>
      </w:r>
      <w:proofErr w:type="spellEnd"/>
    </w:p>
    <w:p w14:paraId="1E3C182E" w14:textId="00D4ECA0" w:rsidR="0037202B" w:rsidRDefault="009A2184" w:rsidP="00487BD8">
      <w:pP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</w:pPr>
      <w:r>
        <w:rPr>
          <w:rFonts w:ascii="Abadi" w:hAnsi="Abadi"/>
          <w:b/>
          <w:bCs/>
          <w:color w:val="266CBF" w:themeColor="accent1"/>
          <w:sz w:val="32"/>
          <w:szCs w:val="32"/>
          <w:lang w:val="es-ES"/>
        </w:rPr>
        <w:t xml:space="preserve">       </w:t>
      </w:r>
      <w:r w:rsidR="003D2F5B"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>Proceso</w:t>
      </w:r>
      <w:r w:rsidR="00CD3AED" w:rsidRPr="00C339E4">
        <w:rPr>
          <w:rFonts w:ascii="Abadi" w:hAnsi="Abadi"/>
          <w:b/>
          <w:bCs/>
          <w:color w:val="171717" w:themeColor="background2" w:themeShade="1A"/>
          <w:sz w:val="32"/>
          <w:szCs w:val="32"/>
          <w:lang w:val="es-ES"/>
        </w:rPr>
        <w:t>:</w:t>
      </w:r>
    </w:p>
    <w:p w14:paraId="4C1227F6" w14:textId="35EA4D92" w:rsidR="00816EB4" w:rsidRPr="009A2184" w:rsidRDefault="009A2184" w:rsidP="009A2184">
      <w:pPr>
        <w:pStyle w:val="Prrafodelista"/>
        <w:numPr>
          <w:ilvl w:val="0"/>
          <w:numId w:val="15"/>
        </w:numPr>
        <w:rPr>
          <w:rFonts w:ascii="Abadi" w:hAnsi="Abadi"/>
          <w:b/>
          <w:bCs/>
          <w:color w:val="404040" w:themeColor="text1" w:themeTint="BF"/>
          <w:lang w:val="es-ES"/>
        </w:rPr>
      </w:pPr>
      <w:r>
        <w:rPr>
          <w:rFonts w:ascii="Abadi" w:hAnsi="Abadi"/>
          <w:b/>
          <w:bCs/>
          <w:i/>
          <w:color w:val="404040" w:themeColor="text1" w:themeTint="BF"/>
          <w:lang w:val="es-ES"/>
        </w:rPr>
        <w:t>leer</w:t>
      </w:r>
      <w:r w:rsidR="005F1ED3" w:rsidRPr="009A2184">
        <w:rPr>
          <w:rFonts w:ascii="Abadi" w:hAnsi="Abadi"/>
          <w:b/>
          <w:bCs/>
          <w:color w:val="404040" w:themeColor="text1" w:themeTint="BF"/>
          <w:lang w:val="es-ES"/>
        </w:rPr>
        <w:t xml:space="preserve"> </w:t>
      </w:r>
      <w:proofErr w:type="spellStart"/>
      <w:r w:rsidR="007A1362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>posicion_</w:t>
      </w:r>
      <w:r w:rsidR="002E5874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>Mario</w:t>
      </w:r>
      <w:proofErr w:type="spellEnd"/>
      <w:r w:rsidR="002E5874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</w:t>
      </w:r>
    </w:p>
    <w:p w14:paraId="1F0438B3" w14:textId="55C65CFE" w:rsidR="00B60DAA" w:rsidRPr="009A2184" w:rsidRDefault="009A2184" w:rsidP="009A2184">
      <w:pPr>
        <w:pStyle w:val="Prrafodelista"/>
        <w:numPr>
          <w:ilvl w:val="0"/>
          <w:numId w:val="15"/>
        </w:numPr>
        <w:rPr>
          <w:rFonts w:ascii="Abadi" w:hAnsi="Abadi"/>
          <w:b/>
          <w:bCs/>
          <w:i/>
          <w:color w:val="404040" w:themeColor="text1" w:themeTint="BF"/>
          <w:lang w:val="es-ES"/>
        </w:rPr>
      </w:pPr>
      <w:r>
        <w:rPr>
          <w:rFonts w:ascii="Abadi" w:hAnsi="Abadi"/>
          <w:b/>
          <w:bCs/>
          <w:i/>
          <w:color w:val="404040" w:themeColor="text1" w:themeTint="BF"/>
          <w:lang w:val="es-ES"/>
        </w:rPr>
        <w:t>leer</w:t>
      </w:r>
      <w:r w:rsidR="00A20964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</w:t>
      </w:r>
      <w:proofErr w:type="spellStart"/>
      <w:r w:rsidR="00A20964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>posicion_</w:t>
      </w:r>
      <w:r w:rsidR="00D77790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>Koopa</w:t>
      </w:r>
      <w:proofErr w:type="spellEnd"/>
      <w:r w:rsidR="00D77790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</w:t>
      </w:r>
    </w:p>
    <w:p w14:paraId="65A95898" w14:textId="04E822F9" w:rsidR="00D77790" w:rsidRDefault="00F97AF8" w:rsidP="009A2184">
      <w:pPr>
        <w:pStyle w:val="Prrafodelista"/>
        <w:numPr>
          <w:ilvl w:val="0"/>
          <w:numId w:val="15"/>
        </w:numPr>
        <w:rPr>
          <w:rFonts w:ascii="Abadi" w:hAnsi="Abadi"/>
          <w:b/>
          <w:bCs/>
          <w:i/>
          <w:color w:val="404040" w:themeColor="text1" w:themeTint="BF"/>
          <w:lang w:val="es-ES"/>
        </w:rPr>
      </w:pPr>
      <w:proofErr w:type="spellStart"/>
      <w:r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>d</w:t>
      </w:r>
      <w:r w:rsidR="00D35853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>istancia</w:t>
      </w:r>
      <w:r w:rsidR="006061CF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>_MK</w:t>
      </w:r>
      <w:proofErr w:type="spellEnd"/>
      <w:r w:rsidR="006061CF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</w:t>
      </w:r>
      <w:r w:rsidR="006061CF" w:rsidRPr="0044696B">
        <w:rPr>
          <w:rFonts w:ascii="Abadi" w:hAnsi="Abadi"/>
          <w:b/>
          <w:bCs/>
          <w:i/>
          <w:color w:val="171717" w:themeColor="background2" w:themeShade="1A"/>
          <w:lang w:val="es-ES"/>
        </w:rPr>
        <w:t>=</w:t>
      </w:r>
      <w:r w:rsidR="006061CF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</w:t>
      </w:r>
      <w:proofErr w:type="spellStart"/>
      <w:r w:rsidR="002F7E4D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>posicion_Mario</w:t>
      </w:r>
      <w:proofErr w:type="spellEnd"/>
      <w:r w:rsidR="002F7E4D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</w:t>
      </w:r>
      <w:r w:rsidR="00177130" w:rsidRPr="0044696B">
        <w:rPr>
          <w:rFonts w:ascii="Abadi" w:hAnsi="Abadi"/>
          <w:b/>
          <w:bCs/>
          <w:i/>
          <w:color w:val="171717" w:themeColor="background2" w:themeShade="1A"/>
          <w:lang w:val="es-ES"/>
        </w:rPr>
        <w:t>–</w:t>
      </w:r>
      <w:r w:rsidR="002F7E4D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 </w:t>
      </w:r>
      <w:proofErr w:type="spellStart"/>
      <w:r w:rsidR="00177130" w:rsidRPr="009A2184">
        <w:rPr>
          <w:rFonts w:ascii="Abadi" w:hAnsi="Abadi"/>
          <w:b/>
          <w:bCs/>
          <w:i/>
          <w:color w:val="404040" w:themeColor="text1" w:themeTint="BF"/>
          <w:lang w:val="es-ES"/>
        </w:rPr>
        <w:t>posicion_Koopa</w:t>
      </w:r>
      <w:proofErr w:type="spellEnd"/>
    </w:p>
    <w:p w14:paraId="18862273" w14:textId="3E4B2918" w:rsidR="000269E2" w:rsidRPr="009A2184" w:rsidRDefault="009A2184" w:rsidP="00487BD8">
      <w:pPr>
        <w:pStyle w:val="Prrafodelista"/>
        <w:numPr>
          <w:ilvl w:val="0"/>
          <w:numId w:val="15"/>
        </w:numPr>
        <w:rPr>
          <w:rFonts w:ascii="Abadi" w:hAnsi="Abadi"/>
          <w:b/>
          <w:bCs/>
          <w:i/>
          <w:color w:val="404040" w:themeColor="text1" w:themeTint="BF"/>
          <w:lang w:val="es-ES"/>
        </w:rPr>
      </w:pPr>
      <w:r>
        <w:rPr>
          <w:rFonts w:ascii="Abadi" w:hAnsi="Abadi"/>
          <w:b/>
          <w:bCs/>
          <w:i/>
          <w:color w:val="404040" w:themeColor="text1" w:themeTint="BF"/>
          <w:lang w:val="es-ES"/>
        </w:rPr>
        <w:t xml:space="preserve">mostrar </w:t>
      </w:r>
      <w:proofErr w:type="spellStart"/>
      <w:r>
        <w:rPr>
          <w:rFonts w:ascii="Abadi" w:hAnsi="Abadi"/>
          <w:b/>
          <w:bCs/>
          <w:i/>
          <w:color w:val="404040" w:themeColor="text1" w:themeTint="BF"/>
          <w:lang w:val="es-ES"/>
        </w:rPr>
        <w:t>distanciaMK</w:t>
      </w:r>
      <w:bookmarkStart w:id="0" w:name="_GoBack"/>
      <w:bookmarkEnd w:id="0"/>
      <w:proofErr w:type="spellEnd"/>
    </w:p>
    <w:sectPr w:rsidR="000269E2" w:rsidRPr="009A21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A8A37" w14:textId="77777777" w:rsidR="00FF54BB" w:rsidRDefault="00FF54BB">
      <w:pPr>
        <w:spacing w:after="0" w:line="240" w:lineRule="auto"/>
      </w:pPr>
      <w:r>
        <w:separator/>
      </w:r>
    </w:p>
    <w:p w14:paraId="17250F0A" w14:textId="77777777" w:rsidR="00FF54BB" w:rsidRDefault="00FF54BB"/>
    <w:p w14:paraId="03BEA8CF" w14:textId="77777777" w:rsidR="00FF54BB" w:rsidRDefault="00FF54BB"/>
  </w:endnote>
  <w:endnote w:type="continuationSeparator" w:id="0">
    <w:p w14:paraId="03F288ED" w14:textId="77777777" w:rsidR="00FF54BB" w:rsidRDefault="00FF54BB">
      <w:pPr>
        <w:spacing w:after="0" w:line="240" w:lineRule="auto"/>
      </w:pPr>
      <w:r>
        <w:continuationSeparator/>
      </w:r>
    </w:p>
    <w:p w14:paraId="0A7BA173" w14:textId="77777777" w:rsidR="00FF54BB" w:rsidRDefault="00FF54BB"/>
    <w:p w14:paraId="43ED78D7" w14:textId="77777777" w:rsidR="00FF54BB" w:rsidRDefault="00FF54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eiryo">
    <w:altName w:val="メイリオ"/>
    <w:charset w:val="80"/>
    <w:family w:val="swiss"/>
    <w:pitch w:val="variable"/>
    <w:sig w:usb0="E10102FF" w:usb1="EAC7FFFF" w:usb2="0801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2C066" w14:textId="77777777" w:rsidR="00A76FA4" w:rsidRDefault="00A76FA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283AF" w14:textId="77777777" w:rsidR="00A76FA4" w:rsidRDefault="00BE1B4D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F7F49" w14:textId="77777777" w:rsidR="00A76FA4" w:rsidRDefault="00A76FA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7953A" w14:textId="77777777" w:rsidR="00FF54BB" w:rsidRDefault="00FF54BB">
      <w:pPr>
        <w:spacing w:after="0" w:line="240" w:lineRule="auto"/>
      </w:pPr>
      <w:r>
        <w:separator/>
      </w:r>
    </w:p>
    <w:p w14:paraId="0CD4A94A" w14:textId="77777777" w:rsidR="00FF54BB" w:rsidRDefault="00FF54BB"/>
    <w:p w14:paraId="556F3FD7" w14:textId="77777777" w:rsidR="00FF54BB" w:rsidRDefault="00FF54BB"/>
  </w:footnote>
  <w:footnote w:type="continuationSeparator" w:id="0">
    <w:p w14:paraId="663EA80D" w14:textId="77777777" w:rsidR="00FF54BB" w:rsidRDefault="00FF54BB">
      <w:pPr>
        <w:spacing w:after="0" w:line="240" w:lineRule="auto"/>
      </w:pPr>
      <w:r>
        <w:continuationSeparator/>
      </w:r>
    </w:p>
    <w:p w14:paraId="0CC1F502" w14:textId="77777777" w:rsidR="00FF54BB" w:rsidRDefault="00FF54BB"/>
    <w:p w14:paraId="07E111FD" w14:textId="77777777" w:rsidR="00FF54BB" w:rsidRDefault="00FF54B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E1D6B" w14:textId="77777777" w:rsidR="00A76FA4" w:rsidRDefault="00A76FA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32347" w14:textId="77777777" w:rsidR="00A76FA4" w:rsidRDefault="00A76FA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DCC39" w14:textId="77777777" w:rsidR="00A76FA4" w:rsidRDefault="00A76FA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655A9"/>
    <w:multiLevelType w:val="hybridMultilevel"/>
    <w:tmpl w:val="F446C232"/>
    <w:lvl w:ilvl="0" w:tplc="C894605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65" w:hanging="360"/>
      </w:pPr>
    </w:lvl>
    <w:lvl w:ilvl="2" w:tplc="2C0A001B" w:tentative="1">
      <w:start w:val="1"/>
      <w:numFmt w:val="lowerRoman"/>
      <w:lvlText w:val="%3."/>
      <w:lvlJc w:val="right"/>
      <w:pPr>
        <w:ind w:left="3585" w:hanging="180"/>
      </w:pPr>
    </w:lvl>
    <w:lvl w:ilvl="3" w:tplc="2C0A000F" w:tentative="1">
      <w:start w:val="1"/>
      <w:numFmt w:val="decimal"/>
      <w:lvlText w:val="%4."/>
      <w:lvlJc w:val="left"/>
      <w:pPr>
        <w:ind w:left="4305" w:hanging="360"/>
      </w:pPr>
    </w:lvl>
    <w:lvl w:ilvl="4" w:tplc="2C0A0019" w:tentative="1">
      <w:start w:val="1"/>
      <w:numFmt w:val="lowerLetter"/>
      <w:lvlText w:val="%5."/>
      <w:lvlJc w:val="left"/>
      <w:pPr>
        <w:ind w:left="5025" w:hanging="360"/>
      </w:pPr>
    </w:lvl>
    <w:lvl w:ilvl="5" w:tplc="2C0A001B" w:tentative="1">
      <w:start w:val="1"/>
      <w:numFmt w:val="lowerRoman"/>
      <w:lvlText w:val="%6."/>
      <w:lvlJc w:val="right"/>
      <w:pPr>
        <w:ind w:left="5745" w:hanging="180"/>
      </w:pPr>
    </w:lvl>
    <w:lvl w:ilvl="6" w:tplc="2C0A000F" w:tentative="1">
      <w:start w:val="1"/>
      <w:numFmt w:val="decimal"/>
      <w:lvlText w:val="%7."/>
      <w:lvlJc w:val="left"/>
      <w:pPr>
        <w:ind w:left="6465" w:hanging="360"/>
      </w:pPr>
    </w:lvl>
    <w:lvl w:ilvl="7" w:tplc="2C0A0019" w:tentative="1">
      <w:start w:val="1"/>
      <w:numFmt w:val="lowerLetter"/>
      <w:lvlText w:val="%8."/>
      <w:lvlJc w:val="left"/>
      <w:pPr>
        <w:ind w:left="7185" w:hanging="360"/>
      </w:pPr>
    </w:lvl>
    <w:lvl w:ilvl="8" w:tplc="2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2" w15:restartNumberingAfterBreak="0">
    <w:nsid w:val="4B1B1C5A"/>
    <w:multiLevelType w:val="hybridMultilevel"/>
    <w:tmpl w:val="A3127486"/>
    <w:lvl w:ilvl="0" w:tplc="A96E589A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F6"/>
    <w:rsid w:val="000269E2"/>
    <w:rsid w:val="00035295"/>
    <w:rsid w:val="0003609F"/>
    <w:rsid w:val="000B5F10"/>
    <w:rsid w:val="0010223C"/>
    <w:rsid w:val="00116186"/>
    <w:rsid w:val="001501CB"/>
    <w:rsid w:val="00177130"/>
    <w:rsid w:val="00183EE6"/>
    <w:rsid w:val="00185BDF"/>
    <w:rsid w:val="00196602"/>
    <w:rsid w:val="001B1F2B"/>
    <w:rsid w:val="001B6E79"/>
    <w:rsid w:val="001F0498"/>
    <w:rsid w:val="002124EA"/>
    <w:rsid w:val="002125D6"/>
    <w:rsid w:val="002464AB"/>
    <w:rsid w:val="002743C0"/>
    <w:rsid w:val="002E5874"/>
    <w:rsid w:val="002F7D33"/>
    <w:rsid w:val="002F7E4D"/>
    <w:rsid w:val="0035481F"/>
    <w:rsid w:val="003619B6"/>
    <w:rsid w:val="0037202B"/>
    <w:rsid w:val="003B511C"/>
    <w:rsid w:val="003C0534"/>
    <w:rsid w:val="003D2F5B"/>
    <w:rsid w:val="004233A9"/>
    <w:rsid w:val="0044696B"/>
    <w:rsid w:val="00487BD8"/>
    <w:rsid w:val="004C6B12"/>
    <w:rsid w:val="004D49F0"/>
    <w:rsid w:val="00500A80"/>
    <w:rsid w:val="00563190"/>
    <w:rsid w:val="00574638"/>
    <w:rsid w:val="005875A2"/>
    <w:rsid w:val="005B47AE"/>
    <w:rsid w:val="005E4D7F"/>
    <w:rsid w:val="005F1ED3"/>
    <w:rsid w:val="006061CF"/>
    <w:rsid w:val="0066391A"/>
    <w:rsid w:val="00665DF2"/>
    <w:rsid w:val="00691E89"/>
    <w:rsid w:val="006F380D"/>
    <w:rsid w:val="00700592"/>
    <w:rsid w:val="007013E7"/>
    <w:rsid w:val="00762211"/>
    <w:rsid w:val="007754F6"/>
    <w:rsid w:val="00784E59"/>
    <w:rsid w:val="007A1362"/>
    <w:rsid w:val="007E31C4"/>
    <w:rsid w:val="007F47A2"/>
    <w:rsid w:val="00816EB4"/>
    <w:rsid w:val="008730FE"/>
    <w:rsid w:val="00877AF0"/>
    <w:rsid w:val="008A4C7D"/>
    <w:rsid w:val="008F618B"/>
    <w:rsid w:val="00953D2C"/>
    <w:rsid w:val="00962AC1"/>
    <w:rsid w:val="009A2184"/>
    <w:rsid w:val="009A7E41"/>
    <w:rsid w:val="009E1DE5"/>
    <w:rsid w:val="00A20964"/>
    <w:rsid w:val="00A34B4C"/>
    <w:rsid w:val="00A413C2"/>
    <w:rsid w:val="00A76FA4"/>
    <w:rsid w:val="00A85679"/>
    <w:rsid w:val="00AC3459"/>
    <w:rsid w:val="00B15383"/>
    <w:rsid w:val="00B226B7"/>
    <w:rsid w:val="00B52F54"/>
    <w:rsid w:val="00B60DAA"/>
    <w:rsid w:val="00BE0ADB"/>
    <w:rsid w:val="00BE1B4D"/>
    <w:rsid w:val="00BE79FD"/>
    <w:rsid w:val="00C3202B"/>
    <w:rsid w:val="00C339E4"/>
    <w:rsid w:val="00C43962"/>
    <w:rsid w:val="00C457B7"/>
    <w:rsid w:val="00CB1468"/>
    <w:rsid w:val="00CC156D"/>
    <w:rsid w:val="00CD3AED"/>
    <w:rsid w:val="00D30EFA"/>
    <w:rsid w:val="00D31167"/>
    <w:rsid w:val="00D35853"/>
    <w:rsid w:val="00D77790"/>
    <w:rsid w:val="00DB23FD"/>
    <w:rsid w:val="00DC482F"/>
    <w:rsid w:val="00DE05B2"/>
    <w:rsid w:val="00E03A69"/>
    <w:rsid w:val="00E54C09"/>
    <w:rsid w:val="00E55E49"/>
    <w:rsid w:val="00E55E7A"/>
    <w:rsid w:val="00F72A35"/>
    <w:rsid w:val="00F748DD"/>
    <w:rsid w:val="00F97AF8"/>
    <w:rsid w:val="00FE0569"/>
    <w:rsid w:val="00FE3405"/>
    <w:rsid w:val="00F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5E12D"/>
  <w15:chartTrackingRefBased/>
  <w15:docId w15:val="{62D874B1-E724-5841-829E-F6A0EEDF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B4D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paragraph" w:styleId="Puesto">
    <w:name w:val="Title"/>
    <w:basedOn w:val="Normal"/>
    <w:link w:val="Puesto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Listaconvietas">
    <w:name w:val="List Bullet"/>
    <w:basedOn w:val="Normal"/>
    <w:uiPriority w:val="10"/>
    <w:qFormat/>
    <w:pPr>
      <w:numPr>
        <w:numId w:val="13"/>
      </w:numPr>
    </w:p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sz w:val="34"/>
      <w:szCs w:val="2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66CBF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i/>
      <w:color w:val="266CBF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66CBF" w:themeColor="accent1"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Listaconnmeros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ipervnculo">
    <w:name w:val="Hyperlink"/>
    <w:basedOn w:val="Fuentedeprrafopredeter"/>
    <w:uiPriority w:val="99"/>
    <w:unhideWhenUsed/>
    <w:rPr>
      <w:color w:val="266CBF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9A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%7bC572A266-D2CD-0447-8D0F-D42510D39FCD%7dtf50002046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{C572A266-D2CD-0447-8D0F-D42510D39FCD}tf50002046.dotx</Template>
  <TotalTime>33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chaves</dc:creator>
  <cp:keywords/>
  <dc:description/>
  <cp:lastModifiedBy>PC</cp:lastModifiedBy>
  <cp:revision>8</cp:revision>
  <dcterms:created xsi:type="dcterms:W3CDTF">2024-03-28T00:46:00Z</dcterms:created>
  <dcterms:modified xsi:type="dcterms:W3CDTF">2024-03-31T00:34:00Z</dcterms:modified>
</cp:coreProperties>
</file>